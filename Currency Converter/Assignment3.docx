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18D92" w14:textId="77777777" w:rsidR="00E81275" w:rsidRPr="00DB11F4" w:rsidRDefault="00836978" w:rsidP="00836978">
      <w:pPr>
        <w:spacing w:after="0"/>
        <w:jc w:val="right"/>
        <w:rPr>
          <w:rFonts w:ascii="Times New Roman" w:hAnsi="Times New Roman" w:cs="Times New Roman"/>
          <w:b/>
        </w:rPr>
      </w:pPr>
      <w:r w:rsidRPr="00DB11F4">
        <w:rPr>
          <w:rFonts w:ascii="Times New Roman" w:hAnsi="Times New Roman" w:cs="Times New Roman"/>
          <w:b/>
        </w:rPr>
        <w:t>Student Name: Anushri Srinath Aithal</w:t>
      </w:r>
    </w:p>
    <w:p w14:paraId="3020E485" w14:textId="77777777" w:rsidR="00836978" w:rsidRPr="00DB11F4" w:rsidRDefault="00836978" w:rsidP="00836978">
      <w:pPr>
        <w:jc w:val="right"/>
        <w:rPr>
          <w:rFonts w:ascii="Times New Roman" w:hAnsi="Times New Roman" w:cs="Times New Roman"/>
          <w:b/>
        </w:rPr>
      </w:pPr>
      <w:r w:rsidRPr="00DB11F4">
        <w:rPr>
          <w:rFonts w:ascii="Times New Roman" w:hAnsi="Times New Roman" w:cs="Times New Roman"/>
          <w:b/>
        </w:rPr>
        <w:t>Student ID: 012506897</w:t>
      </w:r>
    </w:p>
    <w:p w14:paraId="78EB8AEB" w14:textId="77777777" w:rsidR="007760F3" w:rsidRPr="00813859" w:rsidRDefault="007760F3" w:rsidP="007760F3">
      <w:pPr>
        <w:jc w:val="center"/>
        <w:rPr>
          <w:rFonts w:ascii="Times New Roman" w:hAnsi="Times New Roman" w:cs="Times New Roman"/>
          <w:b/>
          <w:sz w:val="20"/>
          <w:szCs w:val="20"/>
        </w:rPr>
      </w:pPr>
    </w:p>
    <w:p w14:paraId="7F3D59F2" w14:textId="18DF7C39" w:rsidR="007760F3" w:rsidRPr="00813859" w:rsidRDefault="00DB11F4" w:rsidP="007760F3">
      <w:pPr>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Assignment#3 Currency Converter</w:t>
      </w:r>
    </w:p>
    <w:p w14:paraId="6FB08D6D" w14:textId="77777777" w:rsidR="007760F3" w:rsidRPr="00813859" w:rsidRDefault="007760F3" w:rsidP="007760F3">
      <w:pPr>
        <w:jc w:val="center"/>
        <w:rPr>
          <w:rFonts w:ascii="Times New Roman" w:hAnsi="Times New Roman" w:cs="Times New Roman"/>
          <w:b/>
          <w:sz w:val="24"/>
          <w:szCs w:val="24"/>
          <w:u w:val="single"/>
        </w:rPr>
      </w:pPr>
    </w:p>
    <w:p w14:paraId="632E79D1" w14:textId="50AD575F" w:rsidR="007760F3" w:rsidRDefault="004311A8" w:rsidP="004311A8">
      <w:pPr>
        <w:jc w:val="center"/>
        <w:rPr>
          <w:rFonts w:ascii="Times New Roman" w:hAnsi="Times New Roman" w:cs="Times New Roman"/>
        </w:rPr>
      </w:pPr>
      <w:r>
        <w:rPr>
          <w:noProof/>
        </w:rPr>
        <w:drawing>
          <wp:inline distT="0" distB="0" distL="0" distR="0" wp14:anchorId="35567394" wp14:editId="2CC0A9D9">
            <wp:extent cx="1334406" cy="2443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44606" cy="2462200"/>
                    </a:xfrm>
                    <a:prstGeom prst="rect">
                      <a:avLst/>
                    </a:prstGeom>
                  </pic:spPr>
                </pic:pic>
              </a:graphicData>
            </a:graphic>
          </wp:inline>
        </w:drawing>
      </w:r>
    </w:p>
    <w:p w14:paraId="24FDA7FD" w14:textId="2D323412" w:rsidR="00DB11F4" w:rsidRDefault="00DB11F4" w:rsidP="004311A8">
      <w:pPr>
        <w:jc w:val="center"/>
        <w:rPr>
          <w:rFonts w:ascii="Times New Roman" w:hAnsi="Times New Roman" w:cs="Times New Roman"/>
        </w:rPr>
      </w:pPr>
      <w:r>
        <w:rPr>
          <w:rFonts w:ascii="Times New Roman" w:hAnsi="Times New Roman" w:cs="Times New Roman"/>
        </w:rPr>
        <w:t>Fig.1 Currency Converter App Sender App that takes input amount and the denomination to which we must convert.</w:t>
      </w:r>
    </w:p>
    <w:p w14:paraId="0BDD43A8" w14:textId="427943A5" w:rsidR="004311A8" w:rsidRDefault="004311A8" w:rsidP="004311A8">
      <w:pPr>
        <w:jc w:val="center"/>
        <w:rPr>
          <w:rFonts w:ascii="Times New Roman" w:hAnsi="Times New Roman" w:cs="Times New Roman"/>
        </w:rPr>
      </w:pPr>
    </w:p>
    <w:p w14:paraId="4124F2F3" w14:textId="1A9525EA" w:rsidR="004311A8" w:rsidRDefault="004311A8" w:rsidP="004311A8">
      <w:pPr>
        <w:jc w:val="center"/>
        <w:rPr>
          <w:rFonts w:ascii="Times New Roman" w:hAnsi="Times New Roman" w:cs="Times New Roman"/>
        </w:rPr>
      </w:pPr>
      <w:r>
        <w:rPr>
          <w:noProof/>
        </w:rPr>
        <w:drawing>
          <wp:inline distT="0" distB="0" distL="0" distR="0" wp14:anchorId="31BA4DEE" wp14:editId="0D305AFB">
            <wp:extent cx="1536084" cy="276625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7019" cy="2803954"/>
                    </a:xfrm>
                    <a:prstGeom prst="rect">
                      <a:avLst/>
                    </a:prstGeom>
                  </pic:spPr>
                </pic:pic>
              </a:graphicData>
            </a:graphic>
          </wp:inline>
        </w:drawing>
      </w:r>
    </w:p>
    <w:p w14:paraId="66DC4B83" w14:textId="00179BB7" w:rsidR="00DB11F4" w:rsidRDefault="00DB11F4" w:rsidP="004311A8">
      <w:pPr>
        <w:jc w:val="center"/>
        <w:rPr>
          <w:rFonts w:ascii="Times New Roman" w:hAnsi="Times New Roman" w:cs="Times New Roman"/>
        </w:rPr>
      </w:pPr>
      <w:r>
        <w:rPr>
          <w:rFonts w:ascii="Times New Roman" w:hAnsi="Times New Roman" w:cs="Times New Roman"/>
        </w:rPr>
        <w:t>Fig.2 Sender App sends a broadcast with amount and denomination to which it needs to be converted to the Receiver App. When Convert button is clicked broadcast is sent to receiver app where actual conversion is done.</w:t>
      </w:r>
    </w:p>
    <w:p w14:paraId="6CEABD3A" w14:textId="7C978D7B" w:rsidR="004311A8" w:rsidRDefault="004311A8" w:rsidP="004311A8">
      <w:pPr>
        <w:jc w:val="center"/>
        <w:rPr>
          <w:rFonts w:ascii="Times New Roman" w:hAnsi="Times New Roman" w:cs="Times New Roman"/>
        </w:rPr>
      </w:pPr>
      <w:r>
        <w:rPr>
          <w:noProof/>
        </w:rPr>
        <w:lastRenderedPageBreak/>
        <w:drawing>
          <wp:inline distT="0" distB="0" distL="0" distR="0" wp14:anchorId="2CEC9979" wp14:editId="09D64695">
            <wp:extent cx="1584288" cy="2858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6195" cy="2916029"/>
                    </a:xfrm>
                    <a:prstGeom prst="rect">
                      <a:avLst/>
                    </a:prstGeom>
                  </pic:spPr>
                </pic:pic>
              </a:graphicData>
            </a:graphic>
          </wp:inline>
        </w:drawing>
      </w:r>
    </w:p>
    <w:p w14:paraId="5D1B95FA" w14:textId="76BF2259" w:rsidR="00DB11F4" w:rsidRDefault="00DB11F4" w:rsidP="004311A8">
      <w:pPr>
        <w:jc w:val="center"/>
        <w:rPr>
          <w:rFonts w:ascii="Times New Roman" w:hAnsi="Times New Roman" w:cs="Times New Roman"/>
        </w:rPr>
      </w:pPr>
      <w:r>
        <w:rPr>
          <w:rFonts w:ascii="Times New Roman" w:hAnsi="Times New Roman" w:cs="Times New Roman"/>
        </w:rPr>
        <w:t>Fig.3 Currency Converter Receiver App that picks the broadcast and displays the amount to be converted to the value that needs to be exchanged. When apply button is clicked the currency is converted to other denomination and then broadcasted back to the sender app.</w:t>
      </w:r>
    </w:p>
    <w:p w14:paraId="73C334BE" w14:textId="42804E13" w:rsidR="004311A8" w:rsidRDefault="004311A8" w:rsidP="004311A8">
      <w:pPr>
        <w:jc w:val="center"/>
        <w:rPr>
          <w:rFonts w:ascii="Times New Roman" w:hAnsi="Times New Roman" w:cs="Times New Roman"/>
        </w:rPr>
      </w:pPr>
    </w:p>
    <w:p w14:paraId="4F4010C2" w14:textId="7C5E68F0" w:rsidR="004311A8" w:rsidRDefault="004311A8" w:rsidP="004311A8">
      <w:pPr>
        <w:jc w:val="center"/>
        <w:rPr>
          <w:rFonts w:ascii="Times New Roman" w:hAnsi="Times New Roman" w:cs="Times New Roman"/>
        </w:rPr>
      </w:pPr>
      <w:r>
        <w:rPr>
          <w:noProof/>
        </w:rPr>
        <w:drawing>
          <wp:inline distT="0" distB="0" distL="0" distR="0" wp14:anchorId="0792A04A" wp14:editId="079C6535">
            <wp:extent cx="1704296" cy="306627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234" cy="3136330"/>
                    </a:xfrm>
                    <a:prstGeom prst="rect">
                      <a:avLst/>
                    </a:prstGeom>
                  </pic:spPr>
                </pic:pic>
              </a:graphicData>
            </a:graphic>
          </wp:inline>
        </w:drawing>
      </w:r>
    </w:p>
    <w:p w14:paraId="4CECC2D6" w14:textId="51874DAE" w:rsidR="00DB11F4" w:rsidRPr="00813859" w:rsidRDefault="00DB11F4" w:rsidP="004311A8">
      <w:pPr>
        <w:jc w:val="center"/>
        <w:rPr>
          <w:rFonts w:ascii="Times New Roman" w:hAnsi="Times New Roman" w:cs="Times New Roman"/>
        </w:rPr>
      </w:pPr>
      <w:r>
        <w:rPr>
          <w:rFonts w:ascii="Times New Roman" w:hAnsi="Times New Roman" w:cs="Times New Roman"/>
        </w:rPr>
        <w:t>Fig.4 Sender app receives the broadcast from receiver app the value that is converted and displays it on screen.</w:t>
      </w:r>
      <w:bookmarkStart w:id="0" w:name="_GoBack"/>
      <w:bookmarkEnd w:id="0"/>
    </w:p>
    <w:sectPr w:rsidR="00DB11F4" w:rsidRPr="0081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A8"/>
    <w:rsid w:val="004311A8"/>
    <w:rsid w:val="007760F3"/>
    <w:rsid w:val="00813859"/>
    <w:rsid w:val="00836978"/>
    <w:rsid w:val="009B6C2E"/>
    <w:rsid w:val="00CE53CC"/>
    <w:rsid w:val="00DB11F4"/>
    <w:rsid w:val="00E8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1352"/>
  <w15:chartTrackingRefBased/>
  <w15:docId w15:val="{AF352A4F-1A8E-41C3-B1B0-5B11F735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aithal\Documents\Custom%20Office%20Templates\SJSU%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SJSU Assignment</Template>
  <TotalTime>25</TotalTime>
  <Pages>2</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Shriaithal</dc:creator>
  <cp:keywords/>
  <dc:description/>
  <cp:lastModifiedBy>Anushri Srinath Aithal</cp:lastModifiedBy>
  <cp:revision>2</cp:revision>
  <dcterms:created xsi:type="dcterms:W3CDTF">2018-03-01T19:36:00Z</dcterms:created>
  <dcterms:modified xsi:type="dcterms:W3CDTF">2018-03-01T20:23:00Z</dcterms:modified>
</cp:coreProperties>
</file>