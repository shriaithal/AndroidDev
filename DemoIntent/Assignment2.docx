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55E22" w14:textId="77777777" w:rsidR="00E81275" w:rsidRPr="00CD18E9" w:rsidRDefault="00836978" w:rsidP="00836978">
      <w:pPr>
        <w:spacing w:after="0"/>
        <w:jc w:val="right"/>
        <w:rPr>
          <w:rFonts w:ascii="Times New Roman" w:hAnsi="Times New Roman" w:cs="Times New Roman"/>
          <w:b/>
        </w:rPr>
      </w:pPr>
      <w:r w:rsidRPr="00CD18E9">
        <w:rPr>
          <w:rFonts w:ascii="Times New Roman" w:hAnsi="Times New Roman" w:cs="Times New Roman"/>
          <w:b/>
        </w:rPr>
        <w:t>Student Name: Anushri Srinath Aithal</w:t>
      </w:r>
    </w:p>
    <w:p w14:paraId="2E093FFB" w14:textId="77777777" w:rsidR="00836978" w:rsidRPr="00CD18E9" w:rsidRDefault="00836978" w:rsidP="00836978">
      <w:pPr>
        <w:jc w:val="right"/>
        <w:rPr>
          <w:rFonts w:ascii="Times New Roman" w:hAnsi="Times New Roman" w:cs="Times New Roman"/>
          <w:b/>
        </w:rPr>
      </w:pPr>
      <w:r w:rsidRPr="00CD18E9">
        <w:rPr>
          <w:rFonts w:ascii="Times New Roman" w:hAnsi="Times New Roman" w:cs="Times New Roman"/>
          <w:b/>
        </w:rPr>
        <w:t>Student ID: 012506897</w:t>
      </w:r>
    </w:p>
    <w:p w14:paraId="33E83CCD" w14:textId="77777777" w:rsidR="007760F3" w:rsidRPr="00CD18E9" w:rsidRDefault="007760F3" w:rsidP="007760F3">
      <w:pPr>
        <w:jc w:val="center"/>
        <w:rPr>
          <w:rFonts w:ascii="Times New Roman" w:hAnsi="Times New Roman" w:cs="Times New Roman"/>
          <w:b/>
        </w:rPr>
      </w:pPr>
    </w:p>
    <w:p w14:paraId="6F715C49" w14:textId="32DA0EDB" w:rsidR="007760F3" w:rsidRPr="00CD18E9" w:rsidRDefault="00CD18E9" w:rsidP="007760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18E9">
        <w:rPr>
          <w:rFonts w:ascii="Times New Roman" w:hAnsi="Times New Roman" w:cs="Times New Roman"/>
          <w:b/>
          <w:sz w:val="28"/>
          <w:szCs w:val="28"/>
          <w:u w:val="single"/>
        </w:rPr>
        <w:t>Assignment#2 Implicit Intent</w:t>
      </w:r>
    </w:p>
    <w:p w14:paraId="6AEE5839" w14:textId="77777777" w:rsidR="007760F3" w:rsidRPr="00CD18E9" w:rsidRDefault="007760F3" w:rsidP="007760F3">
      <w:pPr>
        <w:jc w:val="center"/>
        <w:rPr>
          <w:rFonts w:ascii="Times New Roman" w:hAnsi="Times New Roman" w:cs="Times New Roman"/>
          <w:b/>
          <w:u w:val="single"/>
        </w:rPr>
      </w:pPr>
    </w:p>
    <w:p w14:paraId="54BB7EB6" w14:textId="22CA61F1" w:rsidR="007760F3" w:rsidRPr="00CD18E9" w:rsidRDefault="00CD18E9" w:rsidP="00CD18E9">
      <w:pPr>
        <w:jc w:val="center"/>
        <w:rPr>
          <w:rFonts w:ascii="Times New Roman" w:hAnsi="Times New Roman" w:cs="Times New Roman"/>
        </w:rPr>
      </w:pPr>
      <w:r w:rsidRPr="00CD18E9">
        <w:rPr>
          <w:rFonts w:ascii="Times New Roman" w:hAnsi="Times New Roman" w:cs="Times New Roman"/>
          <w:noProof/>
        </w:rPr>
        <w:drawing>
          <wp:inline distT="0" distB="0" distL="0" distR="0" wp14:anchorId="60F711E7" wp14:editId="4B30C1C6">
            <wp:extent cx="1485265" cy="270451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424" cy="27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B73B" w14:textId="5F6F2BB1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  <w:r w:rsidRPr="00CD18E9">
        <w:rPr>
          <w:rFonts w:ascii="Times New Roman" w:hAnsi="Times New Roman" w:cs="Times New Roman"/>
        </w:rPr>
        <w:t>Fig.1 Activity 1 with input text box for URL and Phone Number</w:t>
      </w:r>
    </w:p>
    <w:p w14:paraId="46EC21D5" w14:textId="77777777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</w:p>
    <w:p w14:paraId="51A79D23" w14:textId="64CE4267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  <w:r w:rsidRPr="00CD18E9">
        <w:rPr>
          <w:rFonts w:ascii="Times New Roman" w:hAnsi="Times New Roman" w:cs="Times New Roman"/>
          <w:noProof/>
        </w:rPr>
        <w:drawing>
          <wp:inline distT="0" distB="0" distL="0" distR="0" wp14:anchorId="2F9DC1E7" wp14:editId="078A6EEE">
            <wp:extent cx="1496290" cy="2743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685" cy="27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4E1F" w14:textId="64C44E96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  <w:r w:rsidRPr="00CD18E9">
        <w:rPr>
          <w:rFonts w:ascii="Times New Roman" w:hAnsi="Times New Roman" w:cs="Times New Roman"/>
        </w:rPr>
        <w:t>Fig.2 Enter the URL to load on click of Launch Button</w:t>
      </w:r>
    </w:p>
    <w:p w14:paraId="5A07CEBF" w14:textId="43841BC8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  <w:r w:rsidRPr="00CD18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C0E762" wp14:editId="66541A5C">
            <wp:extent cx="1766172" cy="3181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232" cy="32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C082" w14:textId="5EA90B72" w:rsidR="00CD18E9" w:rsidRPr="00CD18E9" w:rsidRDefault="00CD18E9" w:rsidP="00CD18E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D18E9">
        <w:rPr>
          <w:rFonts w:ascii="Times New Roman" w:hAnsi="Times New Roman" w:cs="Times New Roman"/>
          <w:sz w:val="22"/>
          <w:szCs w:val="22"/>
        </w:rPr>
        <w:t xml:space="preserve">Fig.3 URL launched using Implicit Intent [ </w:t>
      </w:r>
      <w:r w:rsidRPr="00CD18E9">
        <w:rPr>
          <w:rFonts w:ascii="Times New Roman" w:hAnsi="Times New Roman" w:cs="Times New Roman"/>
          <w:color w:val="000000"/>
          <w:sz w:val="22"/>
          <w:szCs w:val="22"/>
        </w:rPr>
        <w:t xml:space="preserve">Intent </w:t>
      </w:r>
      <w:proofErr w:type="spellStart"/>
      <w:r w:rsidRPr="00CD18E9">
        <w:rPr>
          <w:rFonts w:ascii="Times New Roman" w:hAnsi="Times New Roman" w:cs="Times New Roman"/>
          <w:color w:val="000000"/>
          <w:sz w:val="22"/>
          <w:szCs w:val="22"/>
        </w:rPr>
        <w:t>intent</w:t>
      </w:r>
      <w:proofErr w:type="spellEnd"/>
      <w:r w:rsidRPr="00CD18E9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r w:rsidRPr="00CD18E9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proofErr w:type="gramStart"/>
      <w:r w:rsidRPr="00CD18E9">
        <w:rPr>
          <w:rFonts w:ascii="Times New Roman" w:hAnsi="Times New Roman" w:cs="Times New Roman"/>
          <w:color w:val="000000"/>
          <w:sz w:val="22"/>
          <w:szCs w:val="22"/>
        </w:rPr>
        <w:t>Intent(</w:t>
      </w:r>
      <w:proofErr w:type="spellStart"/>
      <w:proofErr w:type="gramEnd"/>
      <w:r w:rsidRPr="00CD18E9">
        <w:rPr>
          <w:rFonts w:ascii="Times New Roman" w:hAnsi="Times New Roman" w:cs="Times New Roman"/>
          <w:color w:val="000000"/>
          <w:sz w:val="22"/>
          <w:szCs w:val="22"/>
        </w:rPr>
        <w:t>Intent.</w:t>
      </w:r>
      <w:r w:rsidRPr="00CD18E9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ACTION_VIEW</w:t>
      </w:r>
      <w:proofErr w:type="spellEnd"/>
      <w:r w:rsidRPr="00CD18E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D18E9">
        <w:rPr>
          <w:rFonts w:ascii="Times New Roman" w:hAnsi="Times New Roman" w:cs="Times New Roman"/>
          <w:color w:val="000000"/>
          <w:sz w:val="22"/>
          <w:szCs w:val="22"/>
        </w:rPr>
        <w:t>webPageUrl</w:t>
      </w:r>
      <w:proofErr w:type="spellEnd"/>
      <w:r w:rsidRPr="00CD18E9">
        <w:rPr>
          <w:rFonts w:ascii="Times New Roman" w:hAnsi="Times New Roman" w:cs="Times New Roman"/>
          <w:color w:val="000000"/>
          <w:sz w:val="22"/>
          <w:szCs w:val="22"/>
        </w:rPr>
        <w:t>);]</w:t>
      </w:r>
    </w:p>
    <w:p w14:paraId="3E2A91C3" w14:textId="162908B5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</w:p>
    <w:p w14:paraId="3F3FB7A2" w14:textId="6CC7AD80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  <w:r w:rsidRPr="00CD18E9">
        <w:rPr>
          <w:rFonts w:ascii="Times New Roman" w:hAnsi="Times New Roman" w:cs="Times New Roman"/>
          <w:noProof/>
        </w:rPr>
        <w:drawing>
          <wp:inline distT="0" distB="0" distL="0" distR="0" wp14:anchorId="328151F0" wp14:editId="75C39F6A">
            <wp:extent cx="1787934" cy="3276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4533" cy="33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FB6A" w14:textId="14EFA271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  <w:r w:rsidRPr="00CD18E9">
        <w:rPr>
          <w:rFonts w:ascii="Times New Roman" w:hAnsi="Times New Roman" w:cs="Times New Roman"/>
        </w:rPr>
        <w:t>Fig.4 Number to be dialing using Implicit Intent</w:t>
      </w:r>
    </w:p>
    <w:p w14:paraId="48377509" w14:textId="2722C254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  <w:r w:rsidRPr="00CD18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5776AB" wp14:editId="73A54A5D">
            <wp:extent cx="1790700" cy="325685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136" cy="32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AFD8" w14:textId="186CC4B7" w:rsidR="00CD18E9" w:rsidRPr="00CD18E9" w:rsidRDefault="00CD18E9" w:rsidP="00CD18E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D18E9">
        <w:rPr>
          <w:rFonts w:ascii="Times New Roman" w:hAnsi="Times New Roman" w:cs="Times New Roman"/>
          <w:sz w:val="22"/>
          <w:szCs w:val="22"/>
        </w:rPr>
        <w:t xml:space="preserve">Fig.5 Passing phone number using Implicit Intent [ </w:t>
      </w:r>
      <w:r w:rsidRPr="00CD18E9">
        <w:rPr>
          <w:rFonts w:ascii="Times New Roman" w:hAnsi="Times New Roman" w:cs="Times New Roman"/>
          <w:color w:val="000000"/>
          <w:sz w:val="22"/>
          <w:szCs w:val="22"/>
        </w:rPr>
        <w:t xml:space="preserve">Intent </w:t>
      </w:r>
      <w:proofErr w:type="spellStart"/>
      <w:r w:rsidRPr="00CD18E9">
        <w:rPr>
          <w:rFonts w:ascii="Times New Roman" w:hAnsi="Times New Roman" w:cs="Times New Roman"/>
          <w:color w:val="000000"/>
          <w:sz w:val="22"/>
          <w:szCs w:val="22"/>
        </w:rPr>
        <w:t>intent</w:t>
      </w:r>
      <w:proofErr w:type="spellEnd"/>
      <w:r w:rsidRPr="00CD18E9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r w:rsidRPr="00CD18E9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new </w:t>
      </w:r>
      <w:proofErr w:type="gramStart"/>
      <w:r w:rsidRPr="00CD18E9">
        <w:rPr>
          <w:rFonts w:ascii="Times New Roman" w:hAnsi="Times New Roman" w:cs="Times New Roman"/>
          <w:color w:val="000000"/>
          <w:sz w:val="22"/>
          <w:szCs w:val="22"/>
        </w:rPr>
        <w:t>Intent(</w:t>
      </w:r>
      <w:proofErr w:type="spellStart"/>
      <w:proofErr w:type="gramEnd"/>
      <w:r w:rsidRPr="00CD18E9">
        <w:rPr>
          <w:rFonts w:ascii="Times New Roman" w:hAnsi="Times New Roman" w:cs="Times New Roman"/>
          <w:color w:val="000000"/>
          <w:sz w:val="22"/>
          <w:szCs w:val="22"/>
        </w:rPr>
        <w:t>Intent.</w:t>
      </w:r>
      <w:r w:rsidRPr="00CD18E9">
        <w:rPr>
          <w:rFonts w:ascii="Times New Roman" w:hAnsi="Times New Roman" w:cs="Times New Roman"/>
          <w:b/>
          <w:bCs/>
          <w:i/>
          <w:iCs/>
          <w:color w:val="660E7A"/>
          <w:sz w:val="22"/>
          <w:szCs w:val="22"/>
        </w:rPr>
        <w:t>ACTION_DIAL</w:t>
      </w:r>
      <w:proofErr w:type="spellEnd"/>
      <w:r w:rsidRPr="00CD18E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D18E9">
        <w:rPr>
          <w:rFonts w:ascii="Times New Roman" w:hAnsi="Times New Roman" w:cs="Times New Roman"/>
          <w:color w:val="000000"/>
          <w:sz w:val="22"/>
          <w:szCs w:val="22"/>
        </w:rPr>
        <w:t>phoneNumber</w:t>
      </w:r>
      <w:proofErr w:type="spellEnd"/>
      <w:r w:rsidRPr="00CD18E9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Pr="00CD18E9">
        <w:rPr>
          <w:rFonts w:ascii="Times New Roman" w:hAnsi="Times New Roman" w:cs="Times New Roman"/>
          <w:color w:val="000000"/>
          <w:sz w:val="22"/>
          <w:szCs w:val="22"/>
        </w:rPr>
        <w:t xml:space="preserve"> ]</w:t>
      </w:r>
    </w:p>
    <w:p w14:paraId="7B85E3C2" w14:textId="10DB175E" w:rsidR="00CD18E9" w:rsidRPr="00CD18E9" w:rsidRDefault="00CD18E9" w:rsidP="00CD18E9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CD18E9" w:rsidRPr="00CD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E9"/>
    <w:rsid w:val="007760F3"/>
    <w:rsid w:val="00813859"/>
    <w:rsid w:val="00836978"/>
    <w:rsid w:val="009B6C2E"/>
    <w:rsid w:val="00CD18E9"/>
    <w:rsid w:val="00CE53CC"/>
    <w:rsid w:val="00E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10CF"/>
  <w15:chartTrackingRefBased/>
  <w15:docId w15:val="{7C924CC6-92A1-4890-9A0C-C242294F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aithal\Documents\Custom%20Office%20Templates\SJSU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SJSU Assignment</Template>
  <TotalTime>8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Shriaithal</dc:creator>
  <cp:keywords/>
  <dc:description/>
  <cp:lastModifiedBy>Anushri Srinath Aithal</cp:lastModifiedBy>
  <cp:revision>1</cp:revision>
  <dcterms:created xsi:type="dcterms:W3CDTF">2018-02-20T06:21:00Z</dcterms:created>
  <dcterms:modified xsi:type="dcterms:W3CDTF">2018-02-20T06:29:00Z</dcterms:modified>
</cp:coreProperties>
</file>