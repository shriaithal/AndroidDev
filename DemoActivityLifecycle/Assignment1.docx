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34F3" w14:textId="77777777" w:rsidR="00E81275" w:rsidRDefault="00836978" w:rsidP="00836978">
      <w:pPr>
        <w:spacing w:after="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 Name: Anushri Srinath Aithal</w:t>
      </w:r>
    </w:p>
    <w:p w14:paraId="166A42CB" w14:textId="77777777" w:rsidR="00836978" w:rsidRDefault="00836978" w:rsidP="00836978">
      <w:pP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 ID: 012506897</w:t>
      </w:r>
    </w:p>
    <w:p w14:paraId="05912A9C" w14:textId="77777777" w:rsidR="007760F3" w:rsidRDefault="007760F3" w:rsidP="007760F3">
      <w:pPr>
        <w:jc w:val="center"/>
        <w:rPr>
          <w:rFonts w:ascii="Arial" w:hAnsi="Arial" w:cs="Arial"/>
          <w:b/>
          <w:sz w:val="20"/>
          <w:szCs w:val="20"/>
        </w:rPr>
      </w:pPr>
    </w:p>
    <w:p w14:paraId="2D1C5360" w14:textId="3E2F002C" w:rsidR="007760F3" w:rsidRDefault="003B36A6" w:rsidP="007760F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Android: Assignment 1</w:t>
      </w:r>
    </w:p>
    <w:p w14:paraId="32B76643" w14:textId="77777777" w:rsidR="007760F3" w:rsidRDefault="007760F3" w:rsidP="007760F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DAF0C1" w14:textId="0A7D49E1" w:rsidR="007760F3" w:rsidRDefault="00E63D30" w:rsidP="001A54D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88031A" wp14:editId="3E42D8AC">
            <wp:extent cx="1659614" cy="304381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322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FE1A" w14:textId="2E1EDA1B" w:rsidR="001A54DE" w:rsidRDefault="001A54DE" w:rsidP="001A54D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Fig.1 Activity A Home Screen</w:t>
      </w:r>
    </w:p>
    <w:p w14:paraId="771D9724" w14:textId="6A1A4583" w:rsidR="00785086" w:rsidRDefault="00785086" w:rsidP="001A54D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453641" wp14:editId="0A9FACB7">
            <wp:extent cx="1725725" cy="314604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0241" cy="32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9965" w14:textId="1AFEDD9D" w:rsidR="001A54DE" w:rsidRDefault="001A54DE" w:rsidP="001A54D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Fig.2 Activity B called from Activity A</w:t>
      </w:r>
    </w:p>
    <w:p w14:paraId="7DA6AD11" w14:textId="0656D50B" w:rsidR="001A54DE" w:rsidRDefault="001A54DE" w:rsidP="001A54DE">
      <w:pPr>
        <w:jc w:val="center"/>
        <w:rPr>
          <w:rFonts w:ascii="Arial" w:hAnsi="Arial" w:cs="Arial"/>
        </w:rPr>
      </w:pPr>
    </w:p>
    <w:p w14:paraId="4AB0ED9F" w14:textId="5E44C95E" w:rsidR="00785086" w:rsidRDefault="00E63D30" w:rsidP="001A54D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EE01E1" wp14:editId="7AE778F4">
            <wp:extent cx="1639072" cy="2979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769" cy="30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2C32" w14:textId="188BBEC7" w:rsidR="001A54DE" w:rsidRDefault="001A54DE" w:rsidP="001A54D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Fig.3 Thread Counter incremented on Finish. It increments by 2 as when Activity B is called from Activity A </w:t>
      </w:r>
      <w:proofErr w:type="spellStart"/>
      <w:proofErr w:type="gramStart"/>
      <w:r>
        <w:rPr>
          <w:rFonts w:ascii="Arial" w:hAnsi="Arial" w:cs="Arial"/>
        </w:rPr>
        <w:t>onPause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is calle</w:t>
      </w:r>
      <w:r w:rsidR="003B36A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also on finish() </w:t>
      </w:r>
      <w:r w:rsidR="003B36A6">
        <w:rPr>
          <w:rFonts w:ascii="Arial" w:hAnsi="Arial" w:cs="Arial"/>
        </w:rPr>
        <w:t xml:space="preserve">of Activity B </w:t>
      </w:r>
      <w:r>
        <w:rPr>
          <w:rFonts w:ascii="Arial" w:hAnsi="Arial" w:cs="Arial"/>
        </w:rPr>
        <w:t xml:space="preserve">invokes </w:t>
      </w:r>
      <w:proofErr w:type="spellStart"/>
      <w:r>
        <w:rPr>
          <w:rFonts w:ascii="Arial" w:hAnsi="Arial" w:cs="Arial"/>
        </w:rPr>
        <w:t>onPause</w:t>
      </w:r>
      <w:proofErr w:type="spellEnd"/>
      <w:r>
        <w:rPr>
          <w:rFonts w:ascii="Arial" w:hAnsi="Arial" w:cs="Arial"/>
        </w:rPr>
        <w:t>() of Activity B</w:t>
      </w:r>
      <w:r w:rsidR="003B36A6">
        <w:rPr>
          <w:rFonts w:ascii="Arial" w:hAnsi="Arial" w:cs="Arial"/>
        </w:rPr>
        <w:t>.</w:t>
      </w:r>
    </w:p>
    <w:p w14:paraId="3EED8235" w14:textId="3F4A84D0" w:rsidR="00785086" w:rsidRDefault="00785086" w:rsidP="007760F3">
      <w:pPr>
        <w:rPr>
          <w:rFonts w:ascii="Arial" w:hAnsi="Arial" w:cs="Arial"/>
        </w:rPr>
      </w:pPr>
    </w:p>
    <w:p w14:paraId="28D5E579" w14:textId="49DF6D12" w:rsidR="00785086" w:rsidRDefault="00E63D30" w:rsidP="003B36A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681FC3" wp14:editId="76EDBF78">
            <wp:extent cx="1781690" cy="32442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3173" cy="32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6FD9" w14:textId="533DE5CD" w:rsidR="003B36A6" w:rsidRDefault="003B36A6" w:rsidP="003B36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Fig.4 Simple Dialog invoked from Activity A.</w:t>
      </w:r>
    </w:p>
    <w:p w14:paraId="2CC7C2FE" w14:textId="74445D1B" w:rsidR="00785086" w:rsidRDefault="00785086" w:rsidP="007760F3">
      <w:pPr>
        <w:rPr>
          <w:rFonts w:ascii="Arial" w:hAnsi="Arial" w:cs="Arial"/>
        </w:rPr>
      </w:pPr>
    </w:p>
    <w:p w14:paraId="7DB4C619" w14:textId="3C80E564" w:rsidR="00785086" w:rsidRDefault="00E63D30" w:rsidP="003B36A6">
      <w:pPr>
        <w:jc w:val="center"/>
        <w:rPr>
          <w:rFonts w:ascii="Arial" w:hAnsi="Arial" w:cs="Arial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7ED0BD0" wp14:editId="6714A6D3">
            <wp:extent cx="1771357" cy="322923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701" cy="32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0C6353" w14:textId="3F2F869B" w:rsidR="003B36A6" w:rsidRDefault="003B36A6" w:rsidP="003B36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Fig. 5</w:t>
      </w:r>
      <w:r w:rsidR="00484D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Thread Counter incremented on close of Dialog. It increments by 2 as when Dialog Activity is called from Activity A </w:t>
      </w:r>
      <w:proofErr w:type="spellStart"/>
      <w:r>
        <w:rPr>
          <w:rFonts w:ascii="Arial" w:hAnsi="Arial" w:cs="Arial"/>
        </w:rPr>
        <w:t>onPause</w:t>
      </w:r>
      <w:proofErr w:type="spellEnd"/>
      <w:r>
        <w:rPr>
          <w:rFonts w:ascii="Arial" w:hAnsi="Arial" w:cs="Arial"/>
        </w:rPr>
        <w:t xml:space="preserve">() is called also on finish() of Dialog Activity invokes </w:t>
      </w:r>
      <w:proofErr w:type="spellStart"/>
      <w:r>
        <w:rPr>
          <w:rFonts w:ascii="Arial" w:hAnsi="Arial" w:cs="Arial"/>
        </w:rPr>
        <w:t>onPause</w:t>
      </w:r>
      <w:proofErr w:type="spellEnd"/>
      <w:r>
        <w:rPr>
          <w:rFonts w:ascii="Arial" w:hAnsi="Arial" w:cs="Arial"/>
        </w:rPr>
        <w:t xml:space="preserve">() of </w:t>
      </w:r>
      <w:r w:rsidR="003416E1">
        <w:rPr>
          <w:rFonts w:ascii="Arial" w:hAnsi="Arial" w:cs="Arial"/>
        </w:rPr>
        <w:t xml:space="preserve">Dialog </w:t>
      </w:r>
      <w:r>
        <w:rPr>
          <w:rFonts w:ascii="Arial" w:hAnsi="Arial" w:cs="Arial"/>
        </w:rPr>
        <w:t>Activity .</w:t>
      </w:r>
    </w:p>
    <w:p w14:paraId="0B371B98" w14:textId="3DBC761F" w:rsidR="003B36A6" w:rsidRPr="007760F3" w:rsidRDefault="003B36A6" w:rsidP="003B36A6">
      <w:pPr>
        <w:jc w:val="center"/>
        <w:rPr>
          <w:rFonts w:ascii="Arial" w:hAnsi="Arial" w:cs="Arial"/>
        </w:rPr>
      </w:pPr>
    </w:p>
    <w:sectPr w:rsidR="003B36A6" w:rsidRPr="0077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86"/>
    <w:rsid w:val="001A54DE"/>
    <w:rsid w:val="003416E1"/>
    <w:rsid w:val="003B36A6"/>
    <w:rsid w:val="00484DAB"/>
    <w:rsid w:val="007760F3"/>
    <w:rsid w:val="00785086"/>
    <w:rsid w:val="00836978"/>
    <w:rsid w:val="009B2E01"/>
    <w:rsid w:val="009B6C2E"/>
    <w:rsid w:val="00E63D30"/>
    <w:rsid w:val="00E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CD11"/>
  <w15:chartTrackingRefBased/>
  <w15:docId w15:val="{E68B1B13-4F4E-4FF4-BD9C-C8653EF0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aithal\Documents\Custom%20Office%20Templates\SJSU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SJSU Assignment</Template>
  <TotalTime>43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Shriaithal</dc:creator>
  <cp:keywords/>
  <dc:description/>
  <cp:lastModifiedBy>Anushri Srinath Aithal</cp:lastModifiedBy>
  <cp:revision>5</cp:revision>
  <dcterms:created xsi:type="dcterms:W3CDTF">2018-02-14T21:26:00Z</dcterms:created>
  <dcterms:modified xsi:type="dcterms:W3CDTF">2018-02-15T02:37:00Z</dcterms:modified>
</cp:coreProperties>
</file>