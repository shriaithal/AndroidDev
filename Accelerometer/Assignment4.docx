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A0DB2" w14:textId="77777777" w:rsidR="00E81275" w:rsidRPr="00230760" w:rsidRDefault="00836978" w:rsidP="00836978">
      <w:pPr>
        <w:spacing w:after="0"/>
        <w:jc w:val="right"/>
        <w:rPr>
          <w:rFonts w:ascii="Times New Roman" w:hAnsi="Times New Roman" w:cs="Times New Roman"/>
          <w:b/>
        </w:rPr>
      </w:pPr>
      <w:r w:rsidRPr="00230760">
        <w:rPr>
          <w:rFonts w:ascii="Times New Roman" w:hAnsi="Times New Roman" w:cs="Times New Roman"/>
          <w:b/>
        </w:rPr>
        <w:t>Student Name: Anushri Srinath Aithal</w:t>
      </w:r>
    </w:p>
    <w:p w14:paraId="369C2BDF" w14:textId="77777777" w:rsidR="00836978" w:rsidRPr="00230760" w:rsidRDefault="00836978" w:rsidP="00836978">
      <w:pPr>
        <w:jc w:val="right"/>
        <w:rPr>
          <w:rFonts w:ascii="Times New Roman" w:hAnsi="Times New Roman" w:cs="Times New Roman"/>
          <w:b/>
        </w:rPr>
      </w:pPr>
      <w:r w:rsidRPr="00230760">
        <w:rPr>
          <w:rFonts w:ascii="Times New Roman" w:hAnsi="Times New Roman" w:cs="Times New Roman"/>
          <w:b/>
        </w:rPr>
        <w:t>Student ID: 012506897</w:t>
      </w:r>
    </w:p>
    <w:p w14:paraId="204BEB6C" w14:textId="77777777" w:rsidR="007760F3" w:rsidRPr="00813859" w:rsidRDefault="007760F3" w:rsidP="007760F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B9346CF" w14:textId="356D9B3B" w:rsidR="007760F3" w:rsidRPr="00813859" w:rsidRDefault="00230760" w:rsidP="007760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Assignment#4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Task</w:t>
      </w:r>
    </w:p>
    <w:p w14:paraId="1374A357" w14:textId="7870D0F0" w:rsidR="007760F3" w:rsidRDefault="007760F3" w:rsidP="0023076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0C88BE" w14:textId="7BFFB439" w:rsidR="00230760" w:rsidRDefault="00230760" w:rsidP="0023076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841FAD" wp14:editId="015D868E">
            <wp:extent cx="2910254" cy="5332336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9418" cy="54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E938" w14:textId="1311EF4B" w:rsidR="00230760" w:rsidRDefault="00230760" w:rsidP="002307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Fig.1 Above screenshot is the home page of Accelerometer App. The app takes simulation count as input and generates 3 random numbers for X, Y and Z Co-ordinates with a 2 second gap.</w:t>
      </w:r>
    </w:p>
    <w:p w14:paraId="6BD6089D" w14:textId="73DFECAA" w:rsidR="00230760" w:rsidRDefault="00230760" w:rsidP="00230760">
      <w:pPr>
        <w:jc w:val="center"/>
        <w:rPr>
          <w:rFonts w:ascii="Times New Roman" w:hAnsi="Times New Roman" w:cs="Times New Roman"/>
        </w:rPr>
      </w:pPr>
    </w:p>
    <w:p w14:paraId="708736DB" w14:textId="3215D688" w:rsidR="00230760" w:rsidRDefault="00230760" w:rsidP="0023076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A076C9" wp14:editId="02230587">
            <wp:extent cx="3477532" cy="66389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0549" cy="66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E16C" w14:textId="503D367E" w:rsidR="00230760" w:rsidRPr="00813859" w:rsidRDefault="00230760" w:rsidP="002307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Fig.2 Generated Random Values are updated in the Text View. The Text Boxes have the new values generated while the scrollable text data below has the previously generated value.</w:t>
      </w:r>
      <w:bookmarkStart w:id="0" w:name="_GoBack"/>
      <w:bookmarkEnd w:id="0"/>
    </w:p>
    <w:sectPr w:rsidR="00230760" w:rsidRPr="0081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60"/>
    <w:rsid w:val="00230760"/>
    <w:rsid w:val="007760F3"/>
    <w:rsid w:val="00813859"/>
    <w:rsid w:val="00836978"/>
    <w:rsid w:val="009B6C2E"/>
    <w:rsid w:val="00CE53CC"/>
    <w:rsid w:val="00E8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433F"/>
  <w15:chartTrackingRefBased/>
  <w15:docId w15:val="{8DA71731-D39F-444F-B7DC-3F6AB7A6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iaithal\Documents\Custom%20Office%20Templates\SJSU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SJSU Assignment</Template>
  <TotalTime>8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Shriaithal</dc:creator>
  <cp:keywords/>
  <dc:description/>
  <cp:lastModifiedBy>Anushri Srinath Aithal</cp:lastModifiedBy>
  <cp:revision>1</cp:revision>
  <dcterms:created xsi:type="dcterms:W3CDTF">2018-03-03T08:32:00Z</dcterms:created>
  <dcterms:modified xsi:type="dcterms:W3CDTF">2018-03-03T08:42:00Z</dcterms:modified>
</cp:coreProperties>
</file>